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8A9C5" w14:textId="77777777" w:rsidR="00F015DE" w:rsidRPr="00C562CC" w:rsidRDefault="000201D0">
      <w:pPr>
        <w:pStyle w:val="Heading1"/>
        <w:rPr>
          <w:sz w:val="18"/>
          <w:szCs w:val="18"/>
        </w:rPr>
      </w:pPr>
      <w:r w:rsidRPr="00C562CC">
        <w:rPr>
          <w:sz w:val="18"/>
          <w:szCs w:val="18"/>
        </w:rPr>
        <w:t>Objective</w:t>
      </w:r>
    </w:p>
    <w:sdt>
      <w:sdtPr>
        <w:rPr>
          <w:sz w:val="18"/>
          <w:szCs w:val="18"/>
        </w:rPr>
        <w:id w:val="9459735"/>
        <w:placeholder>
          <w:docPart w:val="059AE63A9C58DC4E864DAA2B07C3A43F"/>
        </w:placeholder>
      </w:sdtPr>
      <w:sdtEndPr/>
      <w:sdtContent>
        <w:p w14:paraId="1D85D557" w14:textId="39269360" w:rsidR="00F015DE" w:rsidRPr="00C562CC" w:rsidRDefault="00ED3A4F">
          <w:pPr>
            <w:pStyle w:val="BodyText"/>
            <w:rPr>
              <w:sz w:val="18"/>
              <w:szCs w:val="18"/>
            </w:rPr>
          </w:pPr>
          <w:r w:rsidRPr="00C562CC">
            <w:rPr>
              <w:sz w:val="18"/>
              <w:szCs w:val="18"/>
            </w:rPr>
            <w:t>Seeking summer internship experience</w:t>
          </w:r>
          <w:r w:rsidR="00163D00">
            <w:rPr>
              <w:sz w:val="18"/>
              <w:szCs w:val="18"/>
            </w:rPr>
            <w:t>.</w:t>
          </w:r>
        </w:p>
      </w:sdtContent>
    </w:sdt>
    <w:p w14:paraId="32563E4D" w14:textId="1FDADB8C" w:rsidR="00F015DE" w:rsidRPr="00C562CC" w:rsidRDefault="000F16F2">
      <w:pPr>
        <w:pStyle w:val="Heading1"/>
        <w:rPr>
          <w:sz w:val="18"/>
          <w:szCs w:val="18"/>
        </w:rPr>
      </w:pPr>
      <w:r>
        <w:rPr>
          <w:sz w:val="18"/>
          <w:szCs w:val="18"/>
        </w:rPr>
        <w:t>Education</w:t>
      </w:r>
    </w:p>
    <w:p w14:paraId="1ADB965E" w14:textId="77777777" w:rsidR="000F16F2" w:rsidRPr="00C562CC" w:rsidRDefault="00163D00" w:rsidP="000F16F2">
      <w:pPr>
        <w:pStyle w:val="Heading2"/>
        <w:rPr>
          <w:sz w:val="18"/>
          <w:szCs w:val="18"/>
        </w:rPr>
      </w:pPr>
      <w:sdt>
        <w:sdtPr>
          <w:rPr>
            <w:sz w:val="18"/>
            <w:szCs w:val="18"/>
          </w:rPr>
          <w:id w:val="9459748"/>
          <w:placeholder>
            <w:docPart w:val="D56CE528EE1A3A4599DBA5EF1D02547D"/>
          </w:placeholder>
        </w:sdtPr>
        <w:sdtEndPr/>
        <w:sdtContent>
          <w:r w:rsidR="000F16F2" w:rsidRPr="00C562CC">
            <w:rPr>
              <w:sz w:val="18"/>
              <w:szCs w:val="18"/>
            </w:rPr>
            <w:t>The College of New Jersey, Ewing, NJ</w:t>
          </w:r>
        </w:sdtContent>
      </w:sdt>
      <w:r w:rsidR="000F16F2" w:rsidRPr="00C562CC">
        <w:rPr>
          <w:sz w:val="18"/>
          <w:szCs w:val="18"/>
        </w:rPr>
        <w:tab/>
        <w:t>2014-Present</w:t>
      </w:r>
    </w:p>
    <w:sdt>
      <w:sdtPr>
        <w:rPr>
          <w:sz w:val="18"/>
          <w:szCs w:val="18"/>
        </w:rPr>
        <w:id w:val="9459749"/>
        <w:placeholder>
          <w:docPart w:val="29E1B42AAD014740B53973A3F428EAAC"/>
        </w:placeholder>
      </w:sdtPr>
      <w:sdtEndPr/>
      <w:sdtContent>
        <w:p w14:paraId="75246119" w14:textId="31ECC146" w:rsidR="000F16F2" w:rsidRPr="000F16F2" w:rsidRDefault="000F16F2" w:rsidP="000F16F2">
          <w:pPr>
            <w:pStyle w:val="BodyText"/>
            <w:rPr>
              <w:b/>
              <w:sz w:val="18"/>
              <w:szCs w:val="18"/>
            </w:rPr>
          </w:pPr>
          <w:r w:rsidRPr="00C562CC">
            <w:rPr>
              <w:sz w:val="18"/>
              <w:szCs w:val="18"/>
            </w:rPr>
            <w:t>Bachelors of Science in Electrical Engineering; Minor: Physics</w:t>
          </w:r>
          <w:r>
            <w:rPr>
              <w:sz w:val="18"/>
              <w:szCs w:val="18"/>
            </w:rPr>
            <w:tab/>
          </w:r>
          <w:r w:rsidRPr="000F16F2">
            <w:rPr>
              <w:b/>
              <w:sz w:val="18"/>
              <w:szCs w:val="18"/>
            </w:rPr>
            <w:t>GPA:3.14</w:t>
          </w:r>
        </w:p>
        <w:p w14:paraId="0FADEAD4" w14:textId="44304A55" w:rsidR="000F16F2" w:rsidRPr="00C562CC" w:rsidRDefault="000F16F2" w:rsidP="000F16F2">
          <w:pPr>
            <w:pStyle w:val="BodyText"/>
            <w:rPr>
              <w:sz w:val="18"/>
              <w:szCs w:val="18"/>
            </w:rPr>
          </w:pPr>
          <w:r w:rsidRPr="00C562CC">
            <w:rPr>
              <w:sz w:val="18"/>
              <w:szCs w:val="18"/>
            </w:rPr>
            <w:t>Coursework: Computer Science (C++</w:t>
          </w:r>
          <w:r w:rsidR="00163D00">
            <w:rPr>
              <w:sz w:val="18"/>
              <w:szCs w:val="18"/>
            </w:rPr>
            <w:t xml:space="preserve"> </w:t>
          </w:r>
          <w:r w:rsidRPr="00C562CC">
            <w:rPr>
              <w:sz w:val="18"/>
              <w:szCs w:val="18"/>
            </w:rPr>
            <w:t>&amp;</w:t>
          </w:r>
          <w:r w:rsidR="00163D00">
            <w:rPr>
              <w:sz w:val="18"/>
              <w:szCs w:val="18"/>
            </w:rPr>
            <w:t xml:space="preserve"> </w:t>
          </w:r>
          <w:r w:rsidRPr="00C562CC">
            <w:rPr>
              <w:sz w:val="18"/>
              <w:szCs w:val="18"/>
            </w:rPr>
            <w:t>Matlab),</w:t>
          </w:r>
          <w:r w:rsidR="00163D00">
            <w:rPr>
              <w:sz w:val="18"/>
              <w:szCs w:val="18"/>
            </w:rPr>
            <w:t xml:space="preserve"> </w:t>
          </w:r>
          <w:r w:rsidRPr="00C562CC">
            <w:rPr>
              <w:sz w:val="18"/>
              <w:szCs w:val="18"/>
            </w:rPr>
            <w:t>Circuits, Electronics, Advanced Math for Engineers 1</w:t>
          </w:r>
          <w:r w:rsidR="00163D00">
            <w:rPr>
              <w:sz w:val="18"/>
              <w:szCs w:val="18"/>
            </w:rPr>
            <w:t xml:space="preserve"> </w:t>
          </w:r>
          <w:r w:rsidRPr="00C562CC">
            <w:rPr>
              <w:sz w:val="18"/>
              <w:szCs w:val="18"/>
            </w:rPr>
            <w:t>&amp;2</w:t>
          </w:r>
          <w:r w:rsidR="00163D00">
            <w:rPr>
              <w:sz w:val="18"/>
              <w:szCs w:val="18"/>
            </w:rPr>
            <w:t xml:space="preserve"> </w:t>
          </w:r>
          <w:r w:rsidRPr="00C562CC">
            <w:rPr>
              <w:sz w:val="18"/>
              <w:szCs w:val="18"/>
            </w:rPr>
            <w:t>, Embedded Systems, Computer Architecture, Signals &amp; Systems, Modern Physics, Communication Systems</w:t>
          </w:r>
        </w:p>
      </w:sdtContent>
    </w:sdt>
    <w:p w14:paraId="1E168C7A" w14:textId="77777777" w:rsidR="000F16F2" w:rsidRPr="00C562CC" w:rsidRDefault="00163D00" w:rsidP="000F16F2">
      <w:pPr>
        <w:pStyle w:val="Heading2"/>
        <w:rPr>
          <w:sz w:val="18"/>
          <w:szCs w:val="18"/>
        </w:rPr>
      </w:pPr>
      <w:sdt>
        <w:sdtPr>
          <w:rPr>
            <w:sz w:val="18"/>
            <w:szCs w:val="18"/>
          </w:rPr>
          <w:id w:val="9459752"/>
          <w:placeholder>
            <w:docPart w:val="89761F21EDF5EF4E8D145AE276DEE550"/>
          </w:placeholder>
        </w:sdtPr>
        <w:sdtEndPr/>
        <w:sdtContent>
          <w:r w:rsidR="000F16F2" w:rsidRPr="00C562CC">
            <w:rPr>
              <w:sz w:val="18"/>
              <w:szCs w:val="18"/>
            </w:rPr>
            <w:t>Activities/Memberships:</w:t>
          </w:r>
        </w:sdtContent>
      </w:sdt>
      <w:r w:rsidR="000F16F2" w:rsidRPr="00C562CC">
        <w:rPr>
          <w:sz w:val="18"/>
          <w:szCs w:val="18"/>
        </w:rPr>
        <w:tab/>
        <w:t>2014-Present</w:t>
      </w:r>
    </w:p>
    <w:sdt>
      <w:sdtPr>
        <w:rPr>
          <w:sz w:val="18"/>
          <w:szCs w:val="18"/>
        </w:rPr>
        <w:id w:val="-830131233"/>
        <w:placeholder>
          <w:docPart w:val="B2624F07C3CDF54695576466279E7016"/>
        </w:placeholder>
      </w:sdtPr>
      <w:sdtEndPr/>
      <w:sdtContent>
        <w:p w14:paraId="40A713BD" w14:textId="28D35F08" w:rsidR="00F015DE" w:rsidRPr="00C562CC" w:rsidRDefault="000F16F2" w:rsidP="000F16F2">
          <w:pPr>
            <w:pStyle w:val="BodyText"/>
            <w:rPr>
              <w:sz w:val="18"/>
              <w:szCs w:val="18"/>
            </w:rPr>
          </w:pPr>
          <w:r>
            <w:rPr>
              <w:sz w:val="18"/>
              <w:szCs w:val="18"/>
            </w:rPr>
            <w:t>IEEE; TCNJ Amped; TCNJ Student United W</w:t>
          </w:r>
          <w:r w:rsidRPr="00C562CC">
            <w:rPr>
              <w:sz w:val="18"/>
              <w:szCs w:val="18"/>
            </w:rPr>
            <w:t>ay; TCNJAMS (</w:t>
          </w:r>
          <w:r w:rsidR="00163D00">
            <w:rPr>
              <w:sz w:val="18"/>
              <w:szCs w:val="18"/>
            </w:rPr>
            <w:t>Founder</w:t>
          </w:r>
          <w:r w:rsidRPr="00C562CC">
            <w:rPr>
              <w:sz w:val="18"/>
              <w:szCs w:val="18"/>
            </w:rPr>
            <w:t xml:space="preserve"> &amp; President; currently in Student Government recognition</w:t>
          </w:r>
          <w:r>
            <w:rPr>
              <w:sz w:val="18"/>
              <w:szCs w:val="18"/>
            </w:rPr>
            <w:t xml:space="preserve"> phase</w:t>
          </w:r>
          <w:r w:rsidRPr="00C562CC">
            <w:rPr>
              <w:sz w:val="18"/>
              <w:szCs w:val="18"/>
            </w:rPr>
            <w:t>)</w:t>
          </w:r>
        </w:p>
      </w:sdtContent>
    </w:sdt>
    <w:p w14:paraId="64AD15BF" w14:textId="07471D16" w:rsidR="00F015DE" w:rsidRPr="00C562CC" w:rsidRDefault="000F16F2">
      <w:pPr>
        <w:pStyle w:val="Heading1"/>
        <w:rPr>
          <w:sz w:val="18"/>
          <w:szCs w:val="18"/>
        </w:rPr>
      </w:pPr>
      <w:r>
        <w:rPr>
          <w:sz w:val="18"/>
          <w:szCs w:val="18"/>
        </w:rPr>
        <w:t>Experience (references available upon request)</w:t>
      </w:r>
    </w:p>
    <w:p w14:paraId="1FBED888" w14:textId="7785A0F6" w:rsidR="000F16F2" w:rsidRPr="000F16F2" w:rsidRDefault="00163D00" w:rsidP="000F16F2">
      <w:pPr>
        <w:pStyle w:val="BodyText"/>
      </w:pPr>
      <w:sdt>
        <w:sdtPr>
          <w:rPr>
            <w:sz w:val="18"/>
            <w:szCs w:val="18"/>
          </w:rPr>
          <w:id w:val="9459739"/>
          <w:placeholder>
            <w:docPart w:val="E252D6B04D308E49B21CBBFA0D04460E"/>
          </w:placeholder>
        </w:sdtPr>
        <w:sdtEndPr/>
        <w:sdtContent>
          <w:r w:rsidR="000F16F2" w:rsidRPr="00C562CC">
            <w:rPr>
              <w:sz w:val="18"/>
              <w:szCs w:val="18"/>
            </w:rPr>
            <w:t>Engineering Curriculum Design Projects:</w:t>
          </w:r>
        </w:sdtContent>
      </w:sdt>
      <w:r w:rsidR="000F16F2" w:rsidRPr="00C562CC">
        <w:rPr>
          <w:sz w:val="18"/>
          <w:szCs w:val="18"/>
        </w:rPr>
        <w:tab/>
        <w:t>September 2014-Present</w:t>
      </w:r>
    </w:p>
    <w:sdt>
      <w:sdtPr>
        <w:rPr>
          <w:sz w:val="18"/>
          <w:szCs w:val="18"/>
        </w:rPr>
        <w:id w:val="9459753"/>
        <w:placeholder>
          <w:docPart w:val="84D043027D9B4E45985594DC6494FBDA"/>
        </w:placeholder>
      </w:sdtPr>
      <w:sdtEndPr/>
      <w:sdtContent>
        <w:sdt>
          <w:sdtPr>
            <w:rPr>
              <w:sz w:val="18"/>
              <w:szCs w:val="18"/>
            </w:rPr>
            <w:id w:val="9459741"/>
            <w:placeholder>
              <w:docPart w:val="97CA9828327A5F45ACB4262F26F59F77"/>
            </w:placeholder>
          </w:sdtPr>
          <w:sdtEndPr/>
          <w:sdtContent>
            <w:p w14:paraId="08BF7829" w14:textId="0B53A07C" w:rsidR="000F16F2" w:rsidRPr="00C562CC" w:rsidRDefault="00163D00" w:rsidP="000F16F2">
              <w:pPr>
                <w:pStyle w:val="BodyText"/>
                <w:numPr>
                  <w:ilvl w:val="0"/>
                  <w:numId w:val="11"/>
                </w:numPr>
                <w:rPr>
                  <w:sz w:val="18"/>
                  <w:szCs w:val="18"/>
                </w:rPr>
              </w:pPr>
              <w:r>
                <w:rPr>
                  <w:sz w:val="18"/>
                  <w:szCs w:val="18"/>
                </w:rPr>
                <w:t>One Handed Keyboard: Devised</w:t>
              </w:r>
              <w:r w:rsidR="000F16F2" w:rsidRPr="00C562CC">
                <w:rPr>
                  <w:sz w:val="18"/>
                  <w:szCs w:val="18"/>
                </w:rPr>
                <w:t xml:space="preserve"> concept in response to design</w:t>
              </w:r>
              <w:r>
                <w:rPr>
                  <w:sz w:val="18"/>
                  <w:szCs w:val="18"/>
                </w:rPr>
                <w:t xml:space="preserve"> prompt/constraints; Designed </w:t>
              </w:r>
              <w:r w:rsidRPr="00C562CC">
                <w:rPr>
                  <w:sz w:val="18"/>
                  <w:szCs w:val="18"/>
                </w:rPr>
                <w:t>keyboard</w:t>
              </w:r>
              <w:r w:rsidR="000F16F2" w:rsidRPr="00C562CC">
                <w:rPr>
                  <w:sz w:val="18"/>
                  <w:szCs w:val="18"/>
                </w:rPr>
                <w:t xml:space="preserve"> matrix schematic; wrote code to count frequency of character use </w:t>
              </w:r>
              <w:r>
                <w:rPr>
                  <w:sz w:val="18"/>
                  <w:szCs w:val="18"/>
                </w:rPr>
                <w:t>in text files &amp; to interface keyboard with</w:t>
              </w:r>
              <w:r w:rsidR="000F16F2" w:rsidRPr="00C562CC">
                <w:rPr>
                  <w:sz w:val="18"/>
                  <w:szCs w:val="18"/>
                </w:rPr>
                <w:t xml:space="preserve"> computer via Arduino microprocessor. </w:t>
              </w:r>
            </w:p>
            <w:p w14:paraId="347175FE" w14:textId="77777777" w:rsidR="000F16F2" w:rsidRPr="00C562CC" w:rsidRDefault="000F16F2" w:rsidP="000F16F2">
              <w:pPr>
                <w:pStyle w:val="BodyText"/>
                <w:numPr>
                  <w:ilvl w:val="0"/>
                  <w:numId w:val="11"/>
                </w:numPr>
                <w:rPr>
                  <w:sz w:val="18"/>
                  <w:szCs w:val="18"/>
                </w:rPr>
              </w:pPr>
              <w:r w:rsidRPr="00C562CC">
                <w:rPr>
                  <w:sz w:val="18"/>
                  <w:szCs w:val="18"/>
                </w:rPr>
                <w:t>Four Bit Comparator: Developed system of labeling breadboard connections and grouping connections for the purpose of abstraction in design.</w:t>
              </w:r>
            </w:p>
            <w:p w14:paraId="7FC8547B" w14:textId="48E35BD8" w:rsidR="000F16F2" w:rsidRPr="00C562CC" w:rsidRDefault="000F16F2" w:rsidP="000F16F2">
              <w:pPr>
                <w:pStyle w:val="BodyText"/>
                <w:numPr>
                  <w:ilvl w:val="0"/>
                  <w:numId w:val="11"/>
                </w:numPr>
                <w:rPr>
                  <w:sz w:val="18"/>
                  <w:szCs w:val="18"/>
                </w:rPr>
              </w:pPr>
              <w:r w:rsidRPr="00C562CC">
                <w:rPr>
                  <w:sz w:val="18"/>
                  <w:szCs w:val="18"/>
                </w:rPr>
                <w:t>Autonomous Fire Extinguisher (Team Lead): Organized team meetings and logistics</w:t>
              </w:r>
              <w:r w:rsidR="00163D00">
                <w:rPr>
                  <w:sz w:val="18"/>
                  <w:szCs w:val="18"/>
                </w:rPr>
                <w:t>;</w:t>
              </w:r>
              <w:r w:rsidRPr="00C562CC">
                <w:rPr>
                  <w:sz w:val="18"/>
                  <w:szCs w:val="18"/>
                </w:rPr>
                <w:t xml:space="preserve"> </w:t>
              </w:r>
              <w:r w:rsidR="00163D00">
                <w:rPr>
                  <w:sz w:val="18"/>
                  <w:szCs w:val="18"/>
                </w:rPr>
                <w:t>developed</w:t>
              </w:r>
              <w:r w:rsidRPr="00C562CC">
                <w:rPr>
                  <w:sz w:val="18"/>
                  <w:szCs w:val="18"/>
                </w:rPr>
                <w:t xml:space="preserve"> an autonomous robot that would travel a set distance and extinguish a candle flame.</w:t>
              </w:r>
            </w:p>
            <w:p w14:paraId="435DF043" w14:textId="25DDCA2B" w:rsidR="000F16F2" w:rsidRPr="00C562CC" w:rsidRDefault="000F16F2" w:rsidP="000F16F2">
              <w:pPr>
                <w:pStyle w:val="BodyText"/>
                <w:numPr>
                  <w:ilvl w:val="0"/>
                  <w:numId w:val="11"/>
                </w:numPr>
                <w:rPr>
                  <w:sz w:val="18"/>
                  <w:szCs w:val="18"/>
                </w:rPr>
              </w:pPr>
              <w:r w:rsidRPr="00C562CC">
                <w:rPr>
                  <w:sz w:val="18"/>
                  <w:szCs w:val="18"/>
                </w:rPr>
                <w:t xml:space="preserve">Waveform Design: Conceived alternate solution to harmonic power </w:t>
              </w:r>
              <w:r w:rsidR="00163D00">
                <w:rPr>
                  <w:sz w:val="18"/>
                  <w:szCs w:val="18"/>
                </w:rPr>
                <w:t>minimization design project which</w:t>
              </w:r>
              <w:r w:rsidRPr="00C562CC">
                <w:rPr>
                  <w:sz w:val="18"/>
                  <w:szCs w:val="18"/>
                </w:rPr>
                <w:t xml:space="preserve"> circumvented the need for a convoluted mathematical solution. </w:t>
              </w:r>
            </w:p>
          </w:sdtContent>
        </w:sdt>
        <w:p w14:paraId="05D724AB" w14:textId="047F9EE5" w:rsidR="000F16F2" w:rsidRPr="00C562CC" w:rsidRDefault="00163D00" w:rsidP="000F16F2">
          <w:pPr>
            <w:pStyle w:val="Heading2"/>
            <w:rPr>
              <w:sz w:val="18"/>
              <w:szCs w:val="18"/>
            </w:rPr>
          </w:pPr>
          <w:sdt>
            <w:sdtPr>
              <w:rPr>
                <w:sz w:val="18"/>
                <w:szCs w:val="18"/>
              </w:rPr>
              <w:id w:val="9459744"/>
              <w:placeholder>
                <w:docPart w:val="993A4A16CC618F42AF1B3E1D91A3F903"/>
              </w:placeholder>
            </w:sdtPr>
            <w:sdtEndPr/>
            <w:sdtContent>
              <w:r w:rsidR="000F16F2" w:rsidRPr="00C562CC">
                <w:rPr>
                  <w:sz w:val="18"/>
                  <w:szCs w:val="18"/>
                </w:rPr>
                <w:t>Server, Biagio’s/The Terrace, Paramus, NJ</w:t>
              </w:r>
            </w:sdtContent>
          </w:sdt>
          <w:r w:rsidR="000F16F2" w:rsidRPr="00C562CC">
            <w:rPr>
              <w:sz w:val="18"/>
              <w:szCs w:val="18"/>
            </w:rPr>
            <w:tab/>
            <w:t>Summer</w:t>
          </w:r>
          <w:r w:rsidR="000F16F2">
            <w:rPr>
              <w:sz w:val="18"/>
              <w:szCs w:val="18"/>
            </w:rPr>
            <w:t xml:space="preserve"> </w:t>
          </w:r>
          <w:r w:rsidR="000F16F2" w:rsidRPr="00C562CC">
            <w:rPr>
              <w:sz w:val="18"/>
              <w:szCs w:val="18"/>
            </w:rPr>
            <w:t>2015-Present</w:t>
          </w:r>
        </w:p>
        <w:sdt>
          <w:sdtPr>
            <w:rPr>
              <w:sz w:val="18"/>
              <w:szCs w:val="18"/>
            </w:rPr>
            <w:id w:val="9459745"/>
            <w:placeholder>
              <w:docPart w:val="CA1621FF3AE8FD41AA5A8AA13E1A276A"/>
            </w:placeholder>
          </w:sdtPr>
          <w:sdtEndPr/>
          <w:sdtContent>
            <w:p w14:paraId="6E6E5AEF" w14:textId="5BFB596B" w:rsidR="000F16F2" w:rsidRPr="00C562CC" w:rsidRDefault="00163D00" w:rsidP="000F16F2">
              <w:pPr>
                <w:pStyle w:val="BodyText"/>
                <w:rPr>
                  <w:sz w:val="18"/>
                  <w:szCs w:val="18"/>
                </w:rPr>
              </w:pPr>
              <w:r>
                <w:rPr>
                  <w:sz w:val="18"/>
                  <w:szCs w:val="18"/>
                </w:rPr>
                <w:t>Prepared the Terrace for w</w:t>
              </w:r>
              <w:r w:rsidR="000F16F2" w:rsidRPr="00C562CC">
                <w:rPr>
                  <w:sz w:val="18"/>
                  <w:szCs w:val="18"/>
                </w:rPr>
                <w:t>ed</w:t>
              </w:r>
              <w:r>
                <w:rPr>
                  <w:sz w:val="18"/>
                  <w:szCs w:val="18"/>
                </w:rPr>
                <w:t>d</w:t>
              </w:r>
              <w:r w:rsidR="000F16F2" w:rsidRPr="00C562CC">
                <w:rPr>
                  <w:sz w:val="18"/>
                  <w:szCs w:val="18"/>
                </w:rPr>
                <w:t xml:space="preserve">ing’s; </w:t>
              </w:r>
              <w:r>
                <w:rPr>
                  <w:sz w:val="18"/>
                  <w:szCs w:val="18"/>
                </w:rPr>
                <w:t>managed</w:t>
              </w:r>
              <w:r w:rsidR="000F16F2" w:rsidRPr="00C562CC">
                <w:rPr>
                  <w:sz w:val="18"/>
                  <w:szCs w:val="18"/>
                </w:rPr>
                <w:t xml:space="preserve"> orders; handle</w:t>
              </w:r>
              <w:r>
                <w:rPr>
                  <w:sz w:val="18"/>
                  <w:szCs w:val="18"/>
                </w:rPr>
                <w:t>d</w:t>
              </w:r>
              <w:r w:rsidR="000F16F2" w:rsidRPr="00C562CC">
                <w:rPr>
                  <w:sz w:val="18"/>
                  <w:szCs w:val="18"/>
                </w:rPr>
                <w:t xml:space="preserve"> customer requests/complaints; ran food trays; served</w:t>
              </w:r>
              <w:r>
                <w:rPr>
                  <w:sz w:val="18"/>
                  <w:szCs w:val="18"/>
                </w:rPr>
                <w:t>;</w:t>
              </w:r>
              <w:r w:rsidR="000F16F2" w:rsidRPr="00C562CC">
                <w:rPr>
                  <w:sz w:val="18"/>
                  <w:szCs w:val="18"/>
                </w:rPr>
                <w:t xml:space="preserve"> </w:t>
              </w:r>
              <w:r>
                <w:rPr>
                  <w:sz w:val="18"/>
                  <w:szCs w:val="18"/>
                </w:rPr>
                <w:t>trained</w:t>
              </w:r>
              <w:r w:rsidR="000F16F2" w:rsidRPr="00C562CC">
                <w:rPr>
                  <w:sz w:val="18"/>
                  <w:szCs w:val="18"/>
                </w:rPr>
                <w:t xml:space="preserve"> new employees.</w:t>
              </w:r>
            </w:p>
          </w:sdtContent>
        </w:sdt>
        <w:p w14:paraId="1AA37D1C" w14:textId="77777777" w:rsidR="000F16F2" w:rsidRPr="00C562CC" w:rsidRDefault="00163D00" w:rsidP="000F16F2">
          <w:pPr>
            <w:pStyle w:val="Heading2"/>
            <w:rPr>
              <w:sz w:val="18"/>
              <w:szCs w:val="18"/>
            </w:rPr>
          </w:pPr>
          <w:sdt>
            <w:sdtPr>
              <w:rPr>
                <w:sz w:val="18"/>
                <w:szCs w:val="18"/>
              </w:rPr>
              <w:id w:val="9459746"/>
              <w:placeholder>
                <w:docPart w:val="E8843C50C95D5A4F9CEA222521BD4B8C"/>
              </w:placeholder>
            </w:sdtPr>
            <w:sdtEndPr/>
            <w:sdtContent>
              <w:r w:rsidR="000F16F2" w:rsidRPr="00C562CC">
                <w:rPr>
                  <w:sz w:val="18"/>
                  <w:szCs w:val="18"/>
                </w:rPr>
                <w:t>Self-Employed, Fair Lawn, NJ</w:t>
              </w:r>
            </w:sdtContent>
          </w:sdt>
          <w:r w:rsidR="000F16F2" w:rsidRPr="00C562CC">
            <w:rPr>
              <w:sz w:val="18"/>
              <w:szCs w:val="18"/>
            </w:rPr>
            <w:tab/>
            <w:t>April 2008-December 2014</w:t>
          </w:r>
        </w:p>
        <w:p w14:paraId="72CA0474" w14:textId="210CD6FB" w:rsidR="000F16F2" w:rsidRDefault="00163D00" w:rsidP="000F16F2">
          <w:pPr>
            <w:pStyle w:val="BodyText"/>
            <w:rPr>
              <w:sz w:val="18"/>
              <w:szCs w:val="18"/>
            </w:rPr>
          </w:pPr>
          <w:sdt>
            <w:sdtPr>
              <w:rPr>
                <w:sz w:val="18"/>
                <w:szCs w:val="18"/>
              </w:rPr>
              <w:id w:val="1530684131"/>
              <w:placeholder>
                <w:docPart w:val="D56CE528EE1A3A4599DBA5EF1D02547D"/>
              </w:placeholder>
            </w:sdtPr>
            <w:sdtEndPr/>
            <w:sdtContent/>
          </w:sdt>
          <w:r w:rsidR="000F16F2" w:rsidRPr="000F16F2">
            <w:rPr>
              <w:sz w:val="18"/>
              <w:szCs w:val="18"/>
            </w:rPr>
            <w:t xml:space="preserve"> </w:t>
          </w:r>
          <w:sdt>
            <w:sdtPr>
              <w:rPr>
                <w:sz w:val="18"/>
                <w:szCs w:val="18"/>
              </w:rPr>
              <w:id w:val="762031796"/>
              <w:placeholder>
                <w:docPart w:val="4641688366A0164BAC3D1B60F4480889"/>
              </w:placeholder>
            </w:sdtPr>
            <w:sdtEndPr/>
            <w:sdtContent>
              <w:sdt>
                <w:sdtPr>
                  <w:rPr>
                    <w:sz w:val="18"/>
                    <w:szCs w:val="18"/>
                  </w:rPr>
                  <w:id w:val="-1629622960"/>
                  <w:placeholder>
                    <w:docPart w:val="4FA2EEBFF1FA9F4D89F6E37738DC7E17"/>
                  </w:placeholder>
                </w:sdtPr>
                <w:sdtEndPr/>
                <w:sdtContent>
                  <w:r>
                    <w:rPr>
                      <w:sz w:val="18"/>
                      <w:szCs w:val="18"/>
                    </w:rPr>
                    <w:t>Created and managed a business with two employees</w:t>
                  </w:r>
                  <w:r w:rsidR="000F16F2" w:rsidRPr="00C562CC">
                    <w:rPr>
                      <w:sz w:val="18"/>
                      <w:szCs w:val="18"/>
                    </w:rPr>
                    <w:t xml:space="preserve">; created </w:t>
                  </w:r>
                  <w:r>
                    <w:rPr>
                      <w:sz w:val="18"/>
                      <w:szCs w:val="18"/>
                    </w:rPr>
                    <w:t>utilized online schedule maker</w:t>
                  </w:r>
                  <w:r w:rsidR="000F16F2" w:rsidRPr="00C562CC">
                    <w:rPr>
                      <w:sz w:val="18"/>
                      <w:szCs w:val="18"/>
                    </w:rPr>
                    <w:t xml:space="preserve">; walked dogs; watched pets &amp; houses; </w:t>
                  </w:r>
                  <w:sdt>
                    <w:sdtPr>
                      <w:rPr>
                        <w:sz w:val="18"/>
                        <w:szCs w:val="18"/>
                      </w:rPr>
                      <w:id w:val="-1896576611"/>
                      <w:placeholder>
                        <w:docPart w:val="2F313077BDE2D94AB1400B02E9876E97"/>
                      </w:placeholder>
                    </w:sdtPr>
                    <w:sdtEndPr/>
                    <w:sdtContent>
                      <w:r w:rsidR="000F16F2" w:rsidRPr="00C562CC">
                        <w:rPr>
                          <w:sz w:val="18"/>
                          <w:szCs w:val="18"/>
                        </w:rPr>
                        <w:t>cleaned garages; performed</w:t>
                      </w:r>
                      <w:r>
                        <w:rPr>
                          <w:sz w:val="18"/>
                          <w:szCs w:val="18"/>
                        </w:rPr>
                        <w:t xml:space="preserve"> yard</w:t>
                      </w:r>
                      <w:r w:rsidR="000F16F2" w:rsidRPr="00C562CC">
                        <w:rPr>
                          <w:sz w:val="18"/>
                          <w:szCs w:val="18"/>
                        </w:rPr>
                        <w:t xml:space="preserve"> work; assisted elderly in household tasks</w:t>
                      </w:r>
                    </w:sdtContent>
                  </w:sdt>
                </w:sdtContent>
              </w:sdt>
            </w:sdtContent>
          </w:sdt>
        </w:p>
        <w:p w14:paraId="0DB43EAB" w14:textId="1A4281F0" w:rsidR="000F16F2" w:rsidRDefault="000F16F2" w:rsidP="000F16F2">
          <w:pPr>
            <w:pStyle w:val="BodyText"/>
            <w:rPr>
              <w:b/>
              <w:sz w:val="18"/>
              <w:szCs w:val="18"/>
            </w:rPr>
          </w:pPr>
          <w:r w:rsidRPr="000F16F2">
            <w:rPr>
              <w:b/>
              <w:sz w:val="18"/>
              <w:szCs w:val="18"/>
            </w:rPr>
            <w:t>Vivint Home Automation &amp; Security</w:t>
          </w:r>
          <w:r w:rsidRPr="000F16F2">
            <w:rPr>
              <w:b/>
              <w:sz w:val="18"/>
              <w:szCs w:val="18"/>
            </w:rPr>
            <w:tab/>
          </w:r>
          <w:r w:rsidRPr="000F16F2">
            <w:rPr>
              <w:b/>
              <w:sz w:val="18"/>
              <w:szCs w:val="18"/>
            </w:rPr>
            <w:tab/>
          </w:r>
          <w:r w:rsidRPr="000F16F2">
            <w:rPr>
              <w:b/>
              <w:sz w:val="18"/>
              <w:szCs w:val="18"/>
            </w:rPr>
            <w:tab/>
          </w:r>
          <w:r w:rsidRPr="000F16F2">
            <w:rPr>
              <w:b/>
              <w:sz w:val="18"/>
              <w:szCs w:val="18"/>
            </w:rPr>
            <w:tab/>
            <w:t>Summer 2015</w:t>
          </w:r>
        </w:p>
        <w:p w14:paraId="2E835454" w14:textId="713F283B" w:rsidR="00F015DE" w:rsidRPr="00C562CC" w:rsidRDefault="000F16F2">
          <w:pPr>
            <w:pStyle w:val="BodyText"/>
            <w:rPr>
              <w:sz w:val="18"/>
              <w:szCs w:val="18"/>
            </w:rPr>
          </w:pPr>
          <w:r>
            <w:rPr>
              <w:sz w:val="18"/>
              <w:szCs w:val="18"/>
            </w:rPr>
            <w:t xml:space="preserve">Researched </w:t>
          </w:r>
          <w:r w:rsidR="00163D00">
            <w:rPr>
              <w:sz w:val="18"/>
              <w:szCs w:val="18"/>
            </w:rPr>
            <w:t>competition</w:t>
          </w:r>
          <w:r>
            <w:rPr>
              <w:sz w:val="18"/>
              <w:szCs w:val="18"/>
            </w:rPr>
            <w:t xml:space="preserve"> in home automation/security; conducted sales pitches; gathered customer referrals; </w:t>
          </w:r>
          <w:r w:rsidR="00163D00">
            <w:rPr>
              <w:sz w:val="18"/>
              <w:szCs w:val="18"/>
            </w:rPr>
            <w:t>managed customer accounts</w:t>
          </w:r>
        </w:p>
      </w:sdtContent>
    </w:sdt>
    <w:p w14:paraId="7F46D45B" w14:textId="77777777" w:rsidR="00F015DE" w:rsidRPr="00C562CC" w:rsidRDefault="000201D0">
      <w:pPr>
        <w:pStyle w:val="Heading1"/>
        <w:rPr>
          <w:sz w:val="18"/>
          <w:szCs w:val="18"/>
        </w:rPr>
      </w:pPr>
      <w:r w:rsidRPr="00C562CC">
        <w:rPr>
          <w:sz w:val="18"/>
          <w:szCs w:val="18"/>
        </w:rPr>
        <w:t>Skills</w:t>
      </w:r>
      <w:bookmarkStart w:id="0" w:name="_GoBack"/>
      <w:bookmarkEnd w:id="0"/>
    </w:p>
    <w:sdt>
      <w:sdtPr>
        <w:rPr>
          <w:sz w:val="18"/>
          <w:szCs w:val="18"/>
        </w:rPr>
        <w:id w:val="9459754"/>
        <w:placeholder>
          <w:docPart w:val="3FAB793ADFA2F04A9B123B2510714C09"/>
        </w:placeholder>
      </w:sdtPr>
      <w:sdtEndPr/>
      <w:sdtContent>
        <w:p w14:paraId="5B4DAFF4" w14:textId="682AA04A" w:rsidR="00F015DE" w:rsidRPr="00C562CC" w:rsidRDefault="00C562CC" w:rsidP="00C562CC">
          <w:pPr>
            <w:pStyle w:val="BodyText"/>
            <w:rPr>
              <w:sz w:val="18"/>
              <w:szCs w:val="18"/>
            </w:rPr>
          </w:pPr>
          <w:r w:rsidRPr="00C562CC">
            <w:rPr>
              <w:sz w:val="18"/>
              <w:szCs w:val="18"/>
            </w:rPr>
            <w:t xml:space="preserve">Proficient in Microsoft Excel, Word, PowerPoint; customer service&amp; sales; Experience with coding in: C++, Matlab, Verilog; P-Spice &amp; LT-Spice Circuit Simulation Software; musical abilities( guitar, piano, bass </w:t>
          </w:r>
          <w:r w:rsidR="00F91A3D">
            <w:rPr>
              <w:sz w:val="18"/>
              <w:szCs w:val="18"/>
            </w:rPr>
            <w:t>–</w:t>
          </w:r>
          <w:r w:rsidRPr="00C562CC">
            <w:rPr>
              <w:sz w:val="18"/>
              <w:szCs w:val="18"/>
            </w:rPr>
            <w:t xml:space="preserve"> 8</w:t>
          </w:r>
          <w:r w:rsidR="00F91A3D">
            <w:rPr>
              <w:sz w:val="18"/>
              <w:szCs w:val="18"/>
            </w:rPr>
            <w:t xml:space="preserve"> </w:t>
          </w:r>
          <w:r w:rsidRPr="00C562CC">
            <w:rPr>
              <w:sz w:val="18"/>
              <w:szCs w:val="18"/>
            </w:rPr>
            <w:t>years of study)</w:t>
          </w:r>
        </w:p>
      </w:sdtContent>
    </w:sdt>
    <w:p w14:paraId="4E63F816" w14:textId="77777777" w:rsidR="00F015DE" w:rsidRDefault="00F015DE"/>
    <w:sectPr w:rsidR="00F015DE" w:rsidSect="00085856">
      <w:headerReference w:type="default" r:id="rId8"/>
      <w:footerReference w:type="default" r:id="rId9"/>
      <w:headerReference w:type="first" r:id="rId10"/>
      <w:pgSz w:w="12240" w:h="15840"/>
      <w:pgMar w:top="72" w:right="720" w:bottom="720" w:left="720" w:header="18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18C80" w14:textId="77777777" w:rsidR="00F91A3D" w:rsidRDefault="00F91A3D">
      <w:r>
        <w:separator/>
      </w:r>
    </w:p>
  </w:endnote>
  <w:endnote w:type="continuationSeparator" w:id="0">
    <w:p w14:paraId="7E180258" w14:textId="77777777" w:rsidR="00F91A3D" w:rsidRDefault="00F91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F32E4" w14:textId="77777777" w:rsidR="00F91A3D" w:rsidRDefault="00F91A3D">
    <w:pPr>
      <w:pStyle w:val="Footer"/>
    </w:pPr>
    <w:r>
      <w:fldChar w:fldCharType="begin"/>
    </w:r>
    <w:r>
      <w:instrText xml:space="preserve"> Page </w:instrText>
    </w:r>
    <w:r>
      <w:fldChar w:fldCharType="separate"/>
    </w:r>
    <w:r w:rsidR="00163D00">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132AA" w14:textId="77777777" w:rsidR="00F91A3D" w:rsidRDefault="00F91A3D">
      <w:r>
        <w:separator/>
      </w:r>
    </w:p>
  </w:footnote>
  <w:footnote w:type="continuationSeparator" w:id="0">
    <w:p w14:paraId="3F13B87B" w14:textId="77777777" w:rsidR="00F91A3D" w:rsidRDefault="00F91A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F91A3D" w14:paraId="670FBC02" w14:textId="77777777">
      <w:trPr>
        <w:trHeight w:val="720"/>
      </w:trPr>
      <w:tc>
        <w:tcPr>
          <w:tcW w:w="10188" w:type="dxa"/>
          <w:vAlign w:val="center"/>
        </w:tcPr>
        <w:p w14:paraId="0DD119E8" w14:textId="77777777" w:rsidR="00F91A3D" w:rsidRDefault="00F91A3D"/>
      </w:tc>
      <w:tc>
        <w:tcPr>
          <w:tcW w:w="720" w:type="dxa"/>
          <w:shd w:val="clear" w:color="auto" w:fill="A9122A" w:themeFill="accent1"/>
          <w:vAlign w:val="center"/>
        </w:tcPr>
        <w:p w14:paraId="29DB8F28" w14:textId="77777777" w:rsidR="00F91A3D" w:rsidRDefault="00F91A3D"/>
      </w:tc>
    </w:tr>
  </w:tbl>
  <w:p w14:paraId="61AC87B2" w14:textId="77777777" w:rsidR="00F91A3D" w:rsidRDefault="00F91A3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728"/>
    </w:tblGrid>
    <w:tr w:rsidR="00F91A3D" w14:paraId="15E74CC2" w14:textId="77777777" w:rsidTr="00085856">
      <w:trPr>
        <w:trHeight w:val="1080"/>
      </w:trPr>
      <w:tc>
        <w:tcPr>
          <w:tcW w:w="9288" w:type="dxa"/>
          <w:vAlign w:val="center"/>
        </w:tcPr>
        <w:p w14:paraId="40036C22" w14:textId="77777777" w:rsidR="00F91A3D" w:rsidRDefault="00F91A3D">
          <w:pPr>
            <w:pStyle w:val="Title"/>
          </w:pPr>
          <w:r>
            <w:fldChar w:fldCharType="begin"/>
          </w:r>
          <w:r>
            <w:instrText xml:space="preserve"> PLACEHOLDER </w:instrText>
          </w:r>
          <w:r>
            <w:fldChar w:fldCharType="begin"/>
          </w:r>
          <w:r>
            <w:instrText xml:space="preserve"> IF </w:instrText>
          </w:r>
          <w:fldSimple w:instr=" USERNAME ">
            <w:r>
              <w:rPr>
                <w:noProof/>
              </w:rPr>
              <w:instrText>Bryan Guner</w:instrText>
            </w:r>
          </w:fldSimple>
          <w:r>
            <w:instrText xml:space="preserve">="" "[Your Name]" </w:instrText>
          </w:r>
          <w:fldSimple w:instr=" USERNAME ">
            <w:r>
              <w:rPr>
                <w:noProof/>
              </w:rPr>
              <w:instrText>Bryan Guner</w:instrText>
            </w:r>
          </w:fldSimple>
          <w:r>
            <w:fldChar w:fldCharType="separate"/>
          </w:r>
          <w:r>
            <w:rPr>
              <w:noProof/>
            </w:rPr>
            <w:instrText>Bryan Guner</w:instrText>
          </w:r>
          <w:r>
            <w:fldChar w:fldCharType="end"/>
          </w:r>
          <w:r>
            <w:instrText xml:space="preserve"> \* MERGEFORMAT</w:instrText>
          </w:r>
          <w:r>
            <w:fldChar w:fldCharType="separate"/>
          </w:r>
          <w:r w:rsidR="00163D00">
            <w:t xml:space="preserve">Bryan </w:t>
          </w:r>
          <w:r w:rsidR="00163D00">
            <w:rPr>
              <w:noProof/>
            </w:rPr>
            <w:t>Guner</w:t>
          </w:r>
          <w:r>
            <w:fldChar w:fldCharType="end"/>
          </w:r>
        </w:p>
        <w:p w14:paraId="5E5834DC" w14:textId="77777777" w:rsidR="00F91A3D" w:rsidRDefault="00F91A3D" w:rsidP="00ED3A4F">
          <w:pPr>
            <w:pStyle w:val="ContactDetails"/>
          </w:pPr>
          <w:r>
            <w:t>327 Howard Avenue, Fair Lawn NJ 07410</w:t>
          </w:r>
        </w:p>
        <w:p w14:paraId="78F0B3F6" w14:textId="77777777" w:rsidR="00F91A3D" w:rsidRDefault="00F91A3D" w:rsidP="00ED3A4F">
          <w:pPr>
            <w:pStyle w:val="ContactDetails"/>
          </w:pPr>
          <w:r>
            <w:t>Phone:201-406-3342  E-Mail: gunerb1@tcnj.edu</w:t>
          </w:r>
        </w:p>
      </w:tc>
      <w:tc>
        <w:tcPr>
          <w:tcW w:w="1728" w:type="dxa"/>
          <w:vAlign w:val="center"/>
        </w:tcPr>
        <w:p w14:paraId="4534CE9E" w14:textId="77777777" w:rsidR="00F91A3D" w:rsidRDefault="00F91A3D">
          <w:pPr>
            <w:pStyle w:val="Initials"/>
          </w:pPr>
          <w:r>
            <w:t>BG</w:t>
          </w:r>
        </w:p>
      </w:tc>
    </w:tr>
  </w:tbl>
  <w:p w14:paraId="65785B48" w14:textId="77777777" w:rsidR="00F91A3D" w:rsidRDefault="00F91A3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C25090E"/>
    <w:multiLevelType w:val="hybridMultilevel"/>
    <w:tmpl w:val="FB442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D3A4F"/>
    <w:rsid w:val="000201D0"/>
    <w:rsid w:val="0006346C"/>
    <w:rsid w:val="00085856"/>
    <w:rsid w:val="000B233E"/>
    <w:rsid w:val="000F16F2"/>
    <w:rsid w:val="00163D00"/>
    <w:rsid w:val="001F21FF"/>
    <w:rsid w:val="002464E4"/>
    <w:rsid w:val="002B38C5"/>
    <w:rsid w:val="00437BEB"/>
    <w:rsid w:val="00707FA7"/>
    <w:rsid w:val="0078650F"/>
    <w:rsid w:val="008118CC"/>
    <w:rsid w:val="00995900"/>
    <w:rsid w:val="00AE1FFF"/>
    <w:rsid w:val="00BA551E"/>
    <w:rsid w:val="00C562CC"/>
    <w:rsid w:val="00D516FC"/>
    <w:rsid w:val="00ED3A4F"/>
    <w:rsid w:val="00F015DE"/>
    <w:rsid w:val="00F15219"/>
    <w:rsid w:val="00F91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9A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9AE63A9C58DC4E864DAA2B07C3A43F"/>
        <w:category>
          <w:name w:val="General"/>
          <w:gallery w:val="placeholder"/>
        </w:category>
        <w:types>
          <w:type w:val="bbPlcHdr"/>
        </w:types>
        <w:behaviors>
          <w:behavior w:val="content"/>
        </w:behaviors>
        <w:guid w:val="{BD01F39D-9247-464A-B474-FDCDCF84E520}"/>
      </w:docPartPr>
      <w:docPartBody>
        <w:p w:rsidR="00F24C8B" w:rsidRDefault="00F24C8B">
          <w:pPr>
            <w:pStyle w:val="059AE63A9C58DC4E864DAA2B07C3A43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4D043027D9B4E45985594DC6494FBDA"/>
        <w:category>
          <w:name w:val="General"/>
          <w:gallery w:val="placeholder"/>
        </w:category>
        <w:types>
          <w:type w:val="bbPlcHdr"/>
        </w:types>
        <w:behaviors>
          <w:behavior w:val="content"/>
        </w:behaviors>
        <w:guid w:val="{02806BF8-E100-BB47-9953-031B36CB9DBD}"/>
      </w:docPartPr>
      <w:docPartBody>
        <w:p w:rsidR="00F24C8B" w:rsidRDefault="00F24C8B">
          <w:pPr>
            <w:pStyle w:val="84D043027D9B4E45985594DC6494FBD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FAB793ADFA2F04A9B123B2510714C09"/>
        <w:category>
          <w:name w:val="General"/>
          <w:gallery w:val="placeholder"/>
        </w:category>
        <w:types>
          <w:type w:val="bbPlcHdr"/>
        </w:types>
        <w:behaviors>
          <w:behavior w:val="content"/>
        </w:behaviors>
        <w:guid w:val="{1190D866-06FB-654E-BB61-F8D9F780539E}"/>
      </w:docPartPr>
      <w:docPartBody>
        <w:p w:rsidR="00F24C8B" w:rsidRDefault="00F24C8B">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F24C8B" w:rsidRDefault="00F24C8B">
          <w:pPr>
            <w:pStyle w:val="3FAB793ADFA2F04A9B123B2510714C0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7CA9828327A5F45ACB4262F26F59F77"/>
        <w:category>
          <w:name w:val="General"/>
          <w:gallery w:val="placeholder"/>
        </w:category>
        <w:types>
          <w:type w:val="bbPlcHdr"/>
        </w:types>
        <w:behaviors>
          <w:behavior w:val="content"/>
        </w:behaviors>
        <w:guid w:val="{D41F0D83-2AC9-9742-A6FF-8AFE7420F723}"/>
      </w:docPartPr>
      <w:docPartBody>
        <w:p w:rsidR="00F065E0" w:rsidRDefault="00710732" w:rsidP="00710732">
          <w:pPr>
            <w:pStyle w:val="97CA9828327A5F45ACB4262F26F59F77"/>
          </w:pPr>
          <w:r>
            <w:t>Etiam cursus suscipit enim. Nulla facilisi. Integer eleifend diam eu diam. Donec dapibus enim sollicitudin nulla. Nam hendrerit. Nunc id nisi. Curabitur sed neque. Pellentesque placerat consequat pede.</w:t>
          </w:r>
        </w:p>
      </w:docPartBody>
    </w:docPart>
    <w:docPart>
      <w:docPartPr>
        <w:name w:val="993A4A16CC618F42AF1B3E1D91A3F903"/>
        <w:category>
          <w:name w:val="General"/>
          <w:gallery w:val="placeholder"/>
        </w:category>
        <w:types>
          <w:type w:val="bbPlcHdr"/>
        </w:types>
        <w:behaviors>
          <w:behavior w:val="content"/>
        </w:behaviors>
        <w:guid w:val="{578BDBB3-5CAE-204E-8801-1FF0A73F77D8}"/>
      </w:docPartPr>
      <w:docPartBody>
        <w:p w:rsidR="00F065E0" w:rsidRDefault="00710732" w:rsidP="00710732">
          <w:pPr>
            <w:pStyle w:val="993A4A16CC618F42AF1B3E1D91A3F903"/>
          </w:pPr>
          <w:r>
            <w:t>Lorem ipsum dolor</w:t>
          </w:r>
        </w:p>
      </w:docPartBody>
    </w:docPart>
    <w:docPart>
      <w:docPartPr>
        <w:name w:val="CA1621FF3AE8FD41AA5A8AA13E1A276A"/>
        <w:category>
          <w:name w:val="General"/>
          <w:gallery w:val="placeholder"/>
        </w:category>
        <w:types>
          <w:type w:val="bbPlcHdr"/>
        </w:types>
        <w:behaviors>
          <w:behavior w:val="content"/>
        </w:behaviors>
        <w:guid w:val="{66956B62-6FAA-164A-B3B2-E5A95D2442D5}"/>
      </w:docPartPr>
      <w:docPartBody>
        <w:p w:rsidR="00F065E0" w:rsidRDefault="00710732" w:rsidP="00710732">
          <w:pPr>
            <w:pStyle w:val="CA1621FF3AE8FD41AA5A8AA13E1A276A"/>
          </w:pPr>
          <w:r>
            <w:t>Etiam cursus suscipit enim. Nulla facilisi. Integer eleifend diam eu diam. Donec dapibus enim sollicitudin nulla. Nam hendrerit. Nunc id nisi. Curabitur sed neque. Pellentesque placerat consequat pede.</w:t>
          </w:r>
        </w:p>
      </w:docPartBody>
    </w:docPart>
    <w:docPart>
      <w:docPartPr>
        <w:name w:val="E8843C50C95D5A4F9CEA222521BD4B8C"/>
        <w:category>
          <w:name w:val="General"/>
          <w:gallery w:val="placeholder"/>
        </w:category>
        <w:types>
          <w:type w:val="bbPlcHdr"/>
        </w:types>
        <w:behaviors>
          <w:behavior w:val="content"/>
        </w:behaviors>
        <w:guid w:val="{C6EBC30D-258E-FC4B-BB6A-5A87724FBFC0}"/>
      </w:docPartPr>
      <w:docPartBody>
        <w:p w:rsidR="00F065E0" w:rsidRDefault="00710732" w:rsidP="00710732">
          <w:pPr>
            <w:pStyle w:val="E8843C50C95D5A4F9CEA222521BD4B8C"/>
          </w:pPr>
          <w:r>
            <w:t>Lorem ipsum dolor</w:t>
          </w:r>
        </w:p>
      </w:docPartBody>
    </w:docPart>
    <w:docPart>
      <w:docPartPr>
        <w:name w:val="E252D6B04D308E49B21CBBFA0D04460E"/>
        <w:category>
          <w:name w:val="General"/>
          <w:gallery w:val="placeholder"/>
        </w:category>
        <w:types>
          <w:type w:val="bbPlcHdr"/>
        </w:types>
        <w:behaviors>
          <w:behavior w:val="content"/>
        </w:behaviors>
        <w:guid w:val="{F1AFDA74-2E7D-5A45-80A0-3F744EE563FB}"/>
      </w:docPartPr>
      <w:docPartBody>
        <w:p w:rsidR="00F065E0" w:rsidRDefault="00710732" w:rsidP="00710732">
          <w:pPr>
            <w:pStyle w:val="E252D6B04D308E49B21CBBFA0D04460E"/>
          </w:pPr>
          <w:r>
            <w:t>Lorem ipsum dolor</w:t>
          </w:r>
        </w:p>
      </w:docPartBody>
    </w:docPart>
    <w:docPart>
      <w:docPartPr>
        <w:name w:val="4641688366A0164BAC3D1B60F4480889"/>
        <w:category>
          <w:name w:val="General"/>
          <w:gallery w:val="placeholder"/>
        </w:category>
        <w:types>
          <w:type w:val="bbPlcHdr"/>
        </w:types>
        <w:behaviors>
          <w:behavior w:val="content"/>
        </w:behaviors>
        <w:guid w:val="{757087D8-6157-6A48-8524-9284E2AAB538}"/>
      </w:docPartPr>
      <w:docPartBody>
        <w:p w:rsidR="00F065E0" w:rsidRDefault="00710732" w:rsidP="00710732">
          <w:pPr>
            <w:pStyle w:val="4641688366A0164BAC3D1B60F4480889"/>
          </w:pPr>
          <w:r>
            <w:t>Etiam cursus suscipit enim. Nulla facilisi. Integer eleifend diam eu diam. Donec dapibus enim sollicitudin nulla. Nam hendrerit. Nunc id nisi. Curabitur sed neque. Pellentesque placerat consequat pede.</w:t>
          </w:r>
        </w:p>
      </w:docPartBody>
    </w:docPart>
    <w:docPart>
      <w:docPartPr>
        <w:name w:val="4FA2EEBFF1FA9F4D89F6E37738DC7E17"/>
        <w:category>
          <w:name w:val="General"/>
          <w:gallery w:val="placeholder"/>
        </w:category>
        <w:types>
          <w:type w:val="bbPlcHdr"/>
        </w:types>
        <w:behaviors>
          <w:behavior w:val="content"/>
        </w:behaviors>
        <w:guid w:val="{8F5F029B-B7D1-794C-91D3-88B4B91799AA}"/>
      </w:docPartPr>
      <w:docPartBody>
        <w:p w:rsidR="00F065E0" w:rsidRDefault="00710732" w:rsidP="00710732">
          <w:pPr>
            <w:pStyle w:val="4FA2EEBFF1FA9F4D89F6E37738DC7E17"/>
          </w:pPr>
          <w:r>
            <w:t>Etiam cursus suscipit enim. Nulla facilisi. Integer eleifend diam eu diam. Donec dapibus enim sollicitudin nulla. Nam hendrerit. Nunc id nisi. Curabitur sed neque. Pellentesque placerat consequat pede.</w:t>
          </w:r>
        </w:p>
      </w:docPartBody>
    </w:docPart>
    <w:docPart>
      <w:docPartPr>
        <w:name w:val="2F313077BDE2D94AB1400B02E9876E97"/>
        <w:category>
          <w:name w:val="General"/>
          <w:gallery w:val="placeholder"/>
        </w:category>
        <w:types>
          <w:type w:val="bbPlcHdr"/>
        </w:types>
        <w:behaviors>
          <w:behavior w:val="content"/>
        </w:behaviors>
        <w:guid w:val="{5F81FA9A-D2D8-6246-AD75-528CBAE5C229}"/>
      </w:docPartPr>
      <w:docPartBody>
        <w:p w:rsidR="00F065E0" w:rsidRDefault="00710732" w:rsidP="00710732">
          <w:pPr>
            <w:pStyle w:val="2F313077BDE2D94AB1400B02E9876E97"/>
          </w:pPr>
          <w:r>
            <w:t>Etiam cursus suscipit enim. Nulla facilisi. Integer eleifend diam eu diam. Donec dapibus enim sollicitudin nulla. Nam hendrerit. Nunc id nisi. Curabitur sed neque. Pellentesque placerat consequat pede.</w:t>
          </w:r>
        </w:p>
      </w:docPartBody>
    </w:docPart>
    <w:docPart>
      <w:docPartPr>
        <w:name w:val="D56CE528EE1A3A4599DBA5EF1D02547D"/>
        <w:category>
          <w:name w:val="General"/>
          <w:gallery w:val="placeholder"/>
        </w:category>
        <w:types>
          <w:type w:val="bbPlcHdr"/>
        </w:types>
        <w:behaviors>
          <w:behavior w:val="content"/>
        </w:behaviors>
        <w:guid w:val="{5F150088-8A3B-694F-B825-EED46232B348}"/>
      </w:docPartPr>
      <w:docPartBody>
        <w:p w:rsidR="00F065E0" w:rsidRDefault="00710732" w:rsidP="00710732">
          <w:pPr>
            <w:pStyle w:val="D56CE528EE1A3A4599DBA5EF1D02547D"/>
          </w:pPr>
          <w:r>
            <w:t>Aliquam dapibus.</w:t>
          </w:r>
        </w:p>
      </w:docPartBody>
    </w:docPart>
    <w:docPart>
      <w:docPartPr>
        <w:name w:val="29E1B42AAD014740B53973A3F428EAAC"/>
        <w:category>
          <w:name w:val="General"/>
          <w:gallery w:val="placeholder"/>
        </w:category>
        <w:types>
          <w:type w:val="bbPlcHdr"/>
        </w:types>
        <w:behaviors>
          <w:behavior w:val="content"/>
        </w:behaviors>
        <w:guid w:val="{2C984B0E-CD54-1B4F-82A7-8471F82258D0}"/>
      </w:docPartPr>
      <w:docPartBody>
        <w:p w:rsidR="00F065E0" w:rsidRDefault="00710732" w:rsidP="00710732">
          <w:pPr>
            <w:pStyle w:val="29E1B42AAD014740B53973A3F428EAA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9761F21EDF5EF4E8D145AE276DEE550"/>
        <w:category>
          <w:name w:val="General"/>
          <w:gallery w:val="placeholder"/>
        </w:category>
        <w:types>
          <w:type w:val="bbPlcHdr"/>
        </w:types>
        <w:behaviors>
          <w:behavior w:val="content"/>
        </w:behaviors>
        <w:guid w:val="{B782E53D-7DCA-E849-9D0F-CBB857734A73}"/>
      </w:docPartPr>
      <w:docPartBody>
        <w:p w:rsidR="00F065E0" w:rsidRDefault="00710732" w:rsidP="00710732">
          <w:pPr>
            <w:pStyle w:val="89761F21EDF5EF4E8D145AE276DEE550"/>
          </w:pPr>
          <w:r>
            <w:t>Aliquam dapibus.</w:t>
          </w:r>
        </w:p>
      </w:docPartBody>
    </w:docPart>
    <w:docPart>
      <w:docPartPr>
        <w:name w:val="B2624F07C3CDF54695576466279E7016"/>
        <w:category>
          <w:name w:val="General"/>
          <w:gallery w:val="placeholder"/>
        </w:category>
        <w:types>
          <w:type w:val="bbPlcHdr"/>
        </w:types>
        <w:behaviors>
          <w:behavior w:val="content"/>
        </w:behaviors>
        <w:guid w:val="{44B756AF-D5E8-7D47-AD80-BE97EE862F94}"/>
      </w:docPartPr>
      <w:docPartBody>
        <w:p w:rsidR="00F065E0" w:rsidRDefault="00710732" w:rsidP="00710732">
          <w:pPr>
            <w:pStyle w:val="B2624F07C3CDF54695576466279E7016"/>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8B"/>
    <w:rsid w:val="00710732"/>
    <w:rsid w:val="00F065E0"/>
    <w:rsid w:val="00F24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9AE63A9C58DC4E864DAA2B07C3A43F">
    <w:name w:val="059AE63A9C58DC4E864DAA2B07C3A43F"/>
  </w:style>
  <w:style w:type="paragraph" w:customStyle="1" w:styleId="314BD107E9802249BBC291B65726ABEB">
    <w:name w:val="314BD107E9802249BBC291B65726ABEB"/>
  </w:style>
  <w:style w:type="paragraph" w:customStyle="1" w:styleId="EF7F32AC8669D841A40BEDE799D83AB7">
    <w:name w:val="EF7F32AC8669D841A40BEDE799D83AB7"/>
  </w:style>
  <w:style w:type="paragraph" w:customStyle="1" w:styleId="31DDC0FA57FB4945AF8A9FA580AD077A">
    <w:name w:val="31DDC0FA57FB4945AF8A9FA580AD077A"/>
  </w:style>
  <w:style w:type="paragraph" w:customStyle="1" w:styleId="35BEE98874AEE244836EFE1A6F763550">
    <w:name w:val="35BEE98874AEE244836EFE1A6F763550"/>
  </w:style>
  <w:style w:type="paragraph" w:customStyle="1" w:styleId="04AE6873BACC35489BF3A49B5B0698ED">
    <w:name w:val="04AE6873BACC35489BF3A49B5B0698ED"/>
  </w:style>
  <w:style w:type="paragraph" w:customStyle="1" w:styleId="E30B096D4B58D64C958545191AD9FDD5">
    <w:name w:val="E30B096D4B58D64C958545191AD9FDD5"/>
  </w:style>
  <w:style w:type="paragraph" w:customStyle="1" w:styleId="425203AF390E0A4D9F96D47B13D0092B">
    <w:name w:val="425203AF390E0A4D9F96D47B13D0092B"/>
  </w:style>
  <w:style w:type="paragraph" w:customStyle="1" w:styleId="74F7F4F2CC5C3741BFCC60FCEB642C85">
    <w:name w:val="74F7F4F2CC5C3741BFCC60FCEB642C85"/>
  </w:style>
  <w:style w:type="paragraph" w:customStyle="1" w:styleId="5336A92AFCA0A04A8D6B7AD8139218AC">
    <w:name w:val="5336A92AFCA0A04A8D6B7AD8139218AC"/>
  </w:style>
  <w:style w:type="paragraph" w:customStyle="1" w:styleId="84D043027D9B4E45985594DC6494FBDA">
    <w:name w:val="84D043027D9B4E45985594DC6494FBDA"/>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FAB793ADFA2F04A9B123B2510714C09">
    <w:name w:val="3FAB793ADFA2F04A9B123B2510714C09"/>
  </w:style>
  <w:style w:type="paragraph" w:customStyle="1" w:styleId="AE33ECBEE106AB41821A2A7654078457">
    <w:name w:val="AE33ECBEE106AB41821A2A7654078457"/>
    <w:rsid w:val="00F24C8B"/>
  </w:style>
  <w:style w:type="paragraph" w:customStyle="1" w:styleId="6649BC60894823448ED72BD763E4C034">
    <w:name w:val="6649BC60894823448ED72BD763E4C034"/>
    <w:rsid w:val="00F24C8B"/>
  </w:style>
  <w:style w:type="paragraph" w:customStyle="1" w:styleId="97CA9828327A5F45ACB4262F26F59F77">
    <w:name w:val="97CA9828327A5F45ACB4262F26F59F77"/>
    <w:rsid w:val="00710732"/>
  </w:style>
  <w:style w:type="paragraph" w:customStyle="1" w:styleId="993A4A16CC618F42AF1B3E1D91A3F903">
    <w:name w:val="993A4A16CC618F42AF1B3E1D91A3F903"/>
    <w:rsid w:val="00710732"/>
  </w:style>
  <w:style w:type="paragraph" w:customStyle="1" w:styleId="CA1621FF3AE8FD41AA5A8AA13E1A276A">
    <w:name w:val="CA1621FF3AE8FD41AA5A8AA13E1A276A"/>
    <w:rsid w:val="00710732"/>
  </w:style>
  <w:style w:type="paragraph" w:customStyle="1" w:styleId="E8843C50C95D5A4F9CEA222521BD4B8C">
    <w:name w:val="E8843C50C95D5A4F9CEA222521BD4B8C"/>
    <w:rsid w:val="00710732"/>
  </w:style>
  <w:style w:type="paragraph" w:customStyle="1" w:styleId="E252D6B04D308E49B21CBBFA0D04460E">
    <w:name w:val="E252D6B04D308E49B21CBBFA0D04460E"/>
    <w:rsid w:val="00710732"/>
  </w:style>
  <w:style w:type="paragraph" w:customStyle="1" w:styleId="4641688366A0164BAC3D1B60F4480889">
    <w:name w:val="4641688366A0164BAC3D1B60F4480889"/>
    <w:rsid w:val="00710732"/>
  </w:style>
  <w:style w:type="paragraph" w:customStyle="1" w:styleId="4FA2EEBFF1FA9F4D89F6E37738DC7E17">
    <w:name w:val="4FA2EEBFF1FA9F4D89F6E37738DC7E17"/>
    <w:rsid w:val="00710732"/>
  </w:style>
  <w:style w:type="paragraph" w:customStyle="1" w:styleId="2F313077BDE2D94AB1400B02E9876E97">
    <w:name w:val="2F313077BDE2D94AB1400B02E9876E97"/>
    <w:rsid w:val="00710732"/>
  </w:style>
  <w:style w:type="paragraph" w:customStyle="1" w:styleId="D56CE528EE1A3A4599DBA5EF1D02547D">
    <w:name w:val="D56CE528EE1A3A4599DBA5EF1D02547D"/>
    <w:rsid w:val="00710732"/>
  </w:style>
  <w:style w:type="paragraph" w:customStyle="1" w:styleId="29E1B42AAD014740B53973A3F428EAAC">
    <w:name w:val="29E1B42AAD014740B53973A3F428EAAC"/>
    <w:rsid w:val="00710732"/>
  </w:style>
  <w:style w:type="paragraph" w:customStyle="1" w:styleId="89761F21EDF5EF4E8D145AE276DEE550">
    <w:name w:val="89761F21EDF5EF4E8D145AE276DEE550"/>
    <w:rsid w:val="00710732"/>
  </w:style>
  <w:style w:type="paragraph" w:customStyle="1" w:styleId="B2624F07C3CDF54695576466279E7016">
    <w:name w:val="B2624F07C3CDF54695576466279E7016"/>
    <w:rsid w:val="007107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9AE63A9C58DC4E864DAA2B07C3A43F">
    <w:name w:val="059AE63A9C58DC4E864DAA2B07C3A43F"/>
  </w:style>
  <w:style w:type="paragraph" w:customStyle="1" w:styleId="314BD107E9802249BBC291B65726ABEB">
    <w:name w:val="314BD107E9802249BBC291B65726ABEB"/>
  </w:style>
  <w:style w:type="paragraph" w:customStyle="1" w:styleId="EF7F32AC8669D841A40BEDE799D83AB7">
    <w:name w:val="EF7F32AC8669D841A40BEDE799D83AB7"/>
  </w:style>
  <w:style w:type="paragraph" w:customStyle="1" w:styleId="31DDC0FA57FB4945AF8A9FA580AD077A">
    <w:name w:val="31DDC0FA57FB4945AF8A9FA580AD077A"/>
  </w:style>
  <w:style w:type="paragraph" w:customStyle="1" w:styleId="35BEE98874AEE244836EFE1A6F763550">
    <w:name w:val="35BEE98874AEE244836EFE1A6F763550"/>
  </w:style>
  <w:style w:type="paragraph" w:customStyle="1" w:styleId="04AE6873BACC35489BF3A49B5B0698ED">
    <w:name w:val="04AE6873BACC35489BF3A49B5B0698ED"/>
  </w:style>
  <w:style w:type="paragraph" w:customStyle="1" w:styleId="E30B096D4B58D64C958545191AD9FDD5">
    <w:name w:val="E30B096D4B58D64C958545191AD9FDD5"/>
  </w:style>
  <w:style w:type="paragraph" w:customStyle="1" w:styleId="425203AF390E0A4D9F96D47B13D0092B">
    <w:name w:val="425203AF390E0A4D9F96D47B13D0092B"/>
  </w:style>
  <w:style w:type="paragraph" w:customStyle="1" w:styleId="74F7F4F2CC5C3741BFCC60FCEB642C85">
    <w:name w:val="74F7F4F2CC5C3741BFCC60FCEB642C85"/>
  </w:style>
  <w:style w:type="paragraph" w:customStyle="1" w:styleId="5336A92AFCA0A04A8D6B7AD8139218AC">
    <w:name w:val="5336A92AFCA0A04A8D6B7AD8139218AC"/>
  </w:style>
  <w:style w:type="paragraph" w:customStyle="1" w:styleId="84D043027D9B4E45985594DC6494FBDA">
    <w:name w:val="84D043027D9B4E45985594DC6494FBDA"/>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FAB793ADFA2F04A9B123B2510714C09">
    <w:name w:val="3FAB793ADFA2F04A9B123B2510714C09"/>
  </w:style>
  <w:style w:type="paragraph" w:customStyle="1" w:styleId="AE33ECBEE106AB41821A2A7654078457">
    <w:name w:val="AE33ECBEE106AB41821A2A7654078457"/>
    <w:rsid w:val="00F24C8B"/>
  </w:style>
  <w:style w:type="paragraph" w:customStyle="1" w:styleId="6649BC60894823448ED72BD763E4C034">
    <w:name w:val="6649BC60894823448ED72BD763E4C034"/>
    <w:rsid w:val="00F24C8B"/>
  </w:style>
  <w:style w:type="paragraph" w:customStyle="1" w:styleId="97CA9828327A5F45ACB4262F26F59F77">
    <w:name w:val="97CA9828327A5F45ACB4262F26F59F77"/>
    <w:rsid w:val="00710732"/>
  </w:style>
  <w:style w:type="paragraph" w:customStyle="1" w:styleId="993A4A16CC618F42AF1B3E1D91A3F903">
    <w:name w:val="993A4A16CC618F42AF1B3E1D91A3F903"/>
    <w:rsid w:val="00710732"/>
  </w:style>
  <w:style w:type="paragraph" w:customStyle="1" w:styleId="CA1621FF3AE8FD41AA5A8AA13E1A276A">
    <w:name w:val="CA1621FF3AE8FD41AA5A8AA13E1A276A"/>
    <w:rsid w:val="00710732"/>
  </w:style>
  <w:style w:type="paragraph" w:customStyle="1" w:styleId="E8843C50C95D5A4F9CEA222521BD4B8C">
    <w:name w:val="E8843C50C95D5A4F9CEA222521BD4B8C"/>
    <w:rsid w:val="00710732"/>
  </w:style>
  <w:style w:type="paragraph" w:customStyle="1" w:styleId="E252D6B04D308E49B21CBBFA0D04460E">
    <w:name w:val="E252D6B04D308E49B21CBBFA0D04460E"/>
    <w:rsid w:val="00710732"/>
  </w:style>
  <w:style w:type="paragraph" w:customStyle="1" w:styleId="4641688366A0164BAC3D1B60F4480889">
    <w:name w:val="4641688366A0164BAC3D1B60F4480889"/>
    <w:rsid w:val="00710732"/>
  </w:style>
  <w:style w:type="paragraph" w:customStyle="1" w:styleId="4FA2EEBFF1FA9F4D89F6E37738DC7E17">
    <w:name w:val="4FA2EEBFF1FA9F4D89F6E37738DC7E17"/>
    <w:rsid w:val="00710732"/>
  </w:style>
  <w:style w:type="paragraph" w:customStyle="1" w:styleId="2F313077BDE2D94AB1400B02E9876E97">
    <w:name w:val="2F313077BDE2D94AB1400B02E9876E97"/>
    <w:rsid w:val="00710732"/>
  </w:style>
  <w:style w:type="paragraph" w:customStyle="1" w:styleId="D56CE528EE1A3A4599DBA5EF1D02547D">
    <w:name w:val="D56CE528EE1A3A4599DBA5EF1D02547D"/>
    <w:rsid w:val="00710732"/>
  </w:style>
  <w:style w:type="paragraph" w:customStyle="1" w:styleId="29E1B42AAD014740B53973A3F428EAAC">
    <w:name w:val="29E1B42AAD014740B53973A3F428EAAC"/>
    <w:rsid w:val="00710732"/>
  </w:style>
  <w:style w:type="paragraph" w:customStyle="1" w:styleId="89761F21EDF5EF4E8D145AE276DEE550">
    <w:name w:val="89761F21EDF5EF4E8D145AE276DEE550"/>
    <w:rsid w:val="00710732"/>
  </w:style>
  <w:style w:type="paragraph" w:customStyle="1" w:styleId="B2624F07C3CDF54695576466279E7016">
    <w:name w:val="B2624F07C3CDF54695576466279E7016"/>
    <w:rsid w:val="007107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13</TotalTime>
  <Pages>1</Pages>
  <Words>339</Words>
  <Characters>1938</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2273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4</cp:revision>
  <dcterms:created xsi:type="dcterms:W3CDTF">2016-09-23T16:43:00Z</dcterms:created>
  <dcterms:modified xsi:type="dcterms:W3CDTF">2016-09-30T16:41:00Z</dcterms:modified>
  <cp:category/>
</cp:coreProperties>
</file>